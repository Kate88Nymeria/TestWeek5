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46F6E37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517DA32" w:rsidR="00547F36" w:rsidRPr="001E6010" w:rsidRDefault="00082C57">
            <w:pPr>
              <w:pStyle w:val="Informazionisullostudente"/>
            </w:pPr>
            <w:r>
              <w:t>Katia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D528B0D" w:rsidR="00547F36" w:rsidRPr="001E6010" w:rsidRDefault="00082C57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082C57">
            <w:pPr>
              <w:pStyle w:val="Informazionisullostudente"/>
              <w:ind w:left="36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8241B87" w:rsidR="00547F36" w:rsidRPr="001E6010" w:rsidRDefault="00082C57">
            <w:pPr>
              <w:pStyle w:val="Informazionisullostudente"/>
            </w:pPr>
            <w:r>
              <w:t>08/10/2021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57DF06C2" w:rsidR="00225A62" w:rsidRDefault="003A4A56" w:rsidP="006234C7">
      <w:pPr>
        <w:pStyle w:val="Paragrafoelenco"/>
        <w:numPr>
          <w:ilvl w:val="0"/>
          <w:numId w:val="19"/>
        </w:numPr>
      </w:pPr>
      <w:r w:rsidRPr="00082C57">
        <w:rPr>
          <w:highlight w:val="yellow"/>
        </w:rPr>
        <w:t xml:space="preserve">Descrivere le modalità </w:t>
      </w:r>
      <w:r w:rsidR="004A2BF1" w:rsidRPr="00082C57">
        <w:rPr>
          <w:highlight w:val="yellow"/>
        </w:rPr>
        <w:t>di utilizzo di ADO.NET</w:t>
      </w:r>
      <w:r w:rsidR="00082C57">
        <w:br/>
        <w:t>Le modalità di utilizzo sono:</w:t>
      </w:r>
      <w:r w:rsidR="00082C57">
        <w:br/>
        <w:t xml:space="preserve">- </w:t>
      </w:r>
      <w:proofErr w:type="spellStart"/>
      <w:r w:rsidR="00082C57">
        <w:t>Connected</w:t>
      </w:r>
      <w:proofErr w:type="spellEnd"/>
      <w:r w:rsidR="00082C57">
        <w:t>: richiede una connessione aperta per tutta la durata dell’utilizzo</w:t>
      </w:r>
      <w:r w:rsidR="00082C57">
        <w:br/>
        <w:t xml:space="preserve">- </w:t>
      </w:r>
      <w:proofErr w:type="spellStart"/>
      <w:r w:rsidR="00082C57">
        <w:t>Disconnected</w:t>
      </w:r>
      <w:proofErr w:type="spellEnd"/>
      <w:r w:rsidR="00082C57">
        <w:t xml:space="preserve">: richiede una connessione aperta solo per l’estrazione dei dati dal </w:t>
      </w:r>
      <w:proofErr w:type="spellStart"/>
      <w:r w:rsidR="00082C57">
        <w:t>db</w:t>
      </w:r>
      <w:proofErr w:type="spellEnd"/>
      <w:r w:rsidR="00082C57">
        <w:t xml:space="preserve"> al locale e per la riconciliazione dei dati dopo le modifiche apportate offline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5DA36B9" w:rsidR="006234C7" w:rsidRDefault="004A2BF1" w:rsidP="006234C7">
      <w:pPr>
        <w:pStyle w:val="Paragrafoelenco"/>
        <w:numPr>
          <w:ilvl w:val="0"/>
          <w:numId w:val="19"/>
        </w:numPr>
      </w:pPr>
      <w:r w:rsidRPr="00082C57">
        <w:rPr>
          <w:highlight w:val="yellow"/>
        </w:rPr>
        <w:t xml:space="preserve">Quali sono i metodi di esecuzione della classe </w:t>
      </w:r>
      <w:proofErr w:type="spellStart"/>
      <w:r w:rsidRPr="00082C57">
        <w:rPr>
          <w:rFonts w:ascii="Consolas" w:hAnsi="Consolas"/>
          <w:highlight w:val="yellow"/>
        </w:rPr>
        <w:t>DbCommand</w:t>
      </w:r>
      <w:proofErr w:type="spellEnd"/>
      <w:r w:rsidRPr="00082C57">
        <w:rPr>
          <w:highlight w:val="yellow"/>
        </w:rPr>
        <w:t xml:space="preserve"> disponibili e in quali casi vanno utilizzati?</w:t>
      </w:r>
      <w:r w:rsidR="00082C57">
        <w:br/>
        <w:t>I metodi di esecuzione di sono:</w:t>
      </w:r>
      <w:r w:rsidR="00082C57">
        <w:br/>
        <w:t xml:space="preserve">- </w:t>
      </w:r>
      <w:proofErr w:type="spellStart"/>
      <w:r w:rsidR="00082C57">
        <w:t>ExecuteReader</w:t>
      </w:r>
      <w:proofErr w:type="spellEnd"/>
      <w:r w:rsidR="00082C57">
        <w:t xml:space="preserve">(): </w:t>
      </w:r>
      <w:proofErr w:type="spellStart"/>
      <w:r w:rsidR="00082C57">
        <w:t>resistuisce</w:t>
      </w:r>
      <w:proofErr w:type="spellEnd"/>
      <w:r w:rsidR="00082C57">
        <w:t xml:space="preserve"> un oggetto di tipo </w:t>
      </w:r>
      <w:proofErr w:type="spellStart"/>
      <w:r w:rsidR="00082C57">
        <w:t>DataReader</w:t>
      </w:r>
      <w:proofErr w:type="spellEnd"/>
      <w:r w:rsidR="00082C57">
        <w:t xml:space="preserve"> (il risultato di una </w:t>
      </w:r>
      <w:proofErr w:type="spellStart"/>
      <w:r w:rsidR="00082C57">
        <w:t>select</w:t>
      </w:r>
      <w:proofErr w:type="spellEnd"/>
      <w:r w:rsidR="00082C57">
        <w:t>)</w:t>
      </w:r>
      <w:r w:rsidR="00082C57">
        <w:br/>
        <w:t xml:space="preserve">- </w:t>
      </w:r>
      <w:proofErr w:type="spellStart"/>
      <w:r w:rsidR="00082C57">
        <w:t>ExecuteScalar</w:t>
      </w:r>
      <w:proofErr w:type="spellEnd"/>
      <w:r w:rsidR="00082C57">
        <w:t>(): restituisce un Object che contiene il valore contenuto nella prima riga della prima colonna</w:t>
      </w:r>
      <w:r w:rsidR="00082C57">
        <w:br/>
        <w:t>-</w:t>
      </w:r>
      <w:proofErr w:type="spellStart"/>
      <w:r w:rsidR="00082C57">
        <w:t>ExecuteNonQuery</w:t>
      </w:r>
      <w:proofErr w:type="spellEnd"/>
      <w:r w:rsidR="00082C57">
        <w:t>(): restituisce un intero che indica il numero delle righe che sono state coinvolte dall’operazione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691B295B" w:rsidR="006234C7" w:rsidRDefault="004A2BF1" w:rsidP="006234C7">
      <w:pPr>
        <w:pStyle w:val="Paragrafoelenco"/>
        <w:numPr>
          <w:ilvl w:val="0"/>
          <w:numId w:val="19"/>
        </w:numPr>
      </w:pPr>
      <w:r w:rsidRPr="00082C57">
        <w:rPr>
          <w:highlight w:val="yellow"/>
        </w:rPr>
        <w:t xml:space="preserve">Descrivere l’utilizzo della classe </w:t>
      </w:r>
      <w:proofErr w:type="spellStart"/>
      <w:r w:rsidRPr="00082C57">
        <w:rPr>
          <w:rFonts w:ascii="Consolas" w:hAnsi="Consolas"/>
          <w:highlight w:val="yellow"/>
        </w:rPr>
        <w:t>DataAdapter</w:t>
      </w:r>
      <w:proofErr w:type="spellEnd"/>
      <w:r w:rsidR="00082C57">
        <w:rPr>
          <w:rFonts w:ascii="Consolas" w:hAnsi="Consolas"/>
        </w:rPr>
        <w:br/>
      </w:r>
      <w:proofErr w:type="spellStart"/>
      <w:r w:rsidR="00082C57">
        <w:rPr>
          <w:rFonts w:ascii="Consolas" w:hAnsi="Consolas"/>
        </w:rPr>
        <w:t>DataAdapter</w:t>
      </w:r>
      <w:proofErr w:type="spellEnd"/>
      <w:r w:rsidR="00082C57">
        <w:rPr>
          <w:rFonts w:ascii="Consolas" w:hAnsi="Consolas"/>
        </w:rPr>
        <w:t xml:space="preserve"> è una classe utilizzata nel </w:t>
      </w:r>
      <w:proofErr w:type="spellStart"/>
      <w:r w:rsidR="00082C57">
        <w:rPr>
          <w:rFonts w:ascii="Consolas" w:hAnsi="Consolas"/>
        </w:rPr>
        <w:t>disconnected</w:t>
      </w:r>
      <w:proofErr w:type="spellEnd"/>
      <w:r w:rsidR="00082C57">
        <w:rPr>
          <w:rFonts w:ascii="Consolas" w:hAnsi="Consolas"/>
        </w:rPr>
        <w:t xml:space="preserve"> mode che rende possibile la riconciliazione col </w:t>
      </w:r>
      <w:proofErr w:type="spellStart"/>
      <w:r w:rsidR="00082C57">
        <w:rPr>
          <w:rFonts w:ascii="Consolas" w:hAnsi="Consolas"/>
        </w:rPr>
        <w:t>db</w:t>
      </w:r>
      <w:proofErr w:type="spellEnd"/>
      <w:r w:rsidR="00082C57">
        <w:rPr>
          <w:rFonts w:ascii="Consolas" w:hAnsi="Consolas"/>
        </w:rPr>
        <w:t xml:space="preserve">, fa da ponte tra il </w:t>
      </w:r>
      <w:proofErr w:type="spellStart"/>
      <w:r w:rsidR="00082C57">
        <w:rPr>
          <w:rFonts w:ascii="Consolas" w:hAnsi="Consolas"/>
        </w:rPr>
        <w:t>DataSet</w:t>
      </w:r>
      <w:proofErr w:type="spellEnd"/>
      <w:r w:rsidR="00082C57">
        <w:rPr>
          <w:rFonts w:ascii="Consolas" w:hAnsi="Consolas"/>
        </w:rPr>
        <w:t xml:space="preserve"> locale e il </w:t>
      </w:r>
      <w:proofErr w:type="spellStart"/>
      <w:r w:rsidR="00082C57">
        <w:rPr>
          <w:rFonts w:ascii="Consolas" w:hAnsi="Consolas"/>
        </w:rPr>
        <w:t>db</w:t>
      </w:r>
      <w:proofErr w:type="spellEnd"/>
      <w:r w:rsidR="00082C57">
        <w:rPr>
          <w:rFonts w:ascii="Consolas" w:hAnsi="Consolas"/>
        </w:rPr>
        <w:t>, quindi richiede la connessione.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67028A5E" w:rsidR="006234C7" w:rsidRPr="00082C57" w:rsidRDefault="004A2BF1" w:rsidP="006234C7">
      <w:pPr>
        <w:pStyle w:val="Paragrafoelenco"/>
        <w:numPr>
          <w:ilvl w:val="0"/>
          <w:numId w:val="19"/>
        </w:numPr>
      </w:pPr>
      <w:r w:rsidRPr="005D0EE8">
        <w:rPr>
          <w:highlight w:val="yellow"/>
        </w:rPr>
        <w:t xml:space="preserve">Come </w:t>
      </w:r>
      <w:r w:rsidR="005F2445" w:rsidRPr="005D0EE8">
        <w:rPr>
          <w:highlight w:val="yellow"/>
        </w:rPr>
        <w:t xml:space="preserve">si </w:t>
      </w:r>
      <w:r w:rsidRPr="005D0EE8">
        <w:rPr>
          <w:highlight w:val="yellow"/>
        </w:rPr>
        <w:t>defini</w:t>
      </w:r>
      <w:r w:rsidR="005F2445" w:rsidRPr="005D0EE8">
        <w:rPr>
          <w:highlight w:val="yellow"/>
        </w:rPr>
        <w:t>sce</w:t>
      </w:r>
      <w:r w:rsidRPr="005D0EE8">
        <w:rPr>
          <w:highlight w:val="yellow"/>
        </w:rPr>
        <w:t xml:space="preserve"> il modello dati in </w:t>
      </w:r>
      <w:proofErr w:type="spellStart"/>
      <w:r w:rsidRPr="005D0EE8">
        <w:rPr>
          <w:highlight w:val="yellow"/>
        </w:rPr>
        <w:t>Entity</w:t>
      </w:r>
      <w:proofErr w:type="spellEnd"/>
      <w:r w:rsidRPr="005D0EE8">
        <w:rPr>
          <w:highlight w:val="yellow"/>
        </w:rPr>
        <w:t xml:space="preserve"> Framework?</w:t>
      </w:r>
      <w:r w:rsidR="00082C57">
        <w:br/>
        <w:t xml:space="preserve">E’ una libreria di accesso al dato riconosciuto come </w:t>
      </w:r>
      <w:r w:rsidR="00082C57" w:rsidRPr="00082C57">
        <w:t xml:space="preserve">ORM (Object </w:t>
      </w:r>
      <w:proofErr w:type="spellStart"/>
      <w:r w:rsidR="00082C57" w:rsidRPr="00082C57">
        <w:t>Relational</w:t>
      </w:r>
      <w:proofErr w:type="spellEnd"/>
      <w:r w:rsidR="00082C57" w:rsidRPr="00082C57">
        <w:t xml:space="preserve"> Mapping)</w:t>
      </w:r>
      <w:r w:rsidR="00082C57">
        <w:t>,</w:t>
      </w:r>
      <w:r w:rsidR="00082C57" w:rsidRPr="00082C57">
        <w:t xml:space="preserve"> costruito su Ad</w:t>
      </w:r>
      <w:r w:rsidR="00082C57">
        <w:t xml:space="preserve">o.Net, serve a relazionare gli oggetti OOP e le tabelle del </w:t>
      </w:r>
      <w:proofErr w:type="spellStart"/>
      <w:r w:rsidR="00082C57">
        <w:t>db</w:t>
      </w:r>
      <w:proofErr w:type="spellEnd"/>
      <w:r w:rsidR="00082C57">
        <w:t>.</w:t>
      </w:r>
      <w:r w:rsidR="005D0EE8">
        <w:t xml:space="preserve"> Gli elementi fondamentali che lo costituiscono sono il Data Provider, il Data Model, </w:t>
      </w:r>
      <w:proofErr w:type="spellStart"/>
      <w:r w:rsidR="005D0EE8">
        <w:t>Linq</w:t>
      </w:r>
      <w:proofErr w:type="spellEnd"/>
      <w:r w:rsidR="005D0EE8">
        <w:t xml:space="preserve"> e </w:t>
      </w:r>
      <w:proofErr w:type="spellStart"/>
      <w:r w:rsidR="005D0EE8">
        <w:t>Entity</w:t>
      </w:r>
      <w:proofErr w:type="spellEnd"/>
      <w:r w:rsidR="005D0EE8">
        <w:t xml:space="preserve"> SQL.</w:t>
      </w:r>
    </w:p>
    <w:p w14:paraId="64E0EB9C" w14:textId="77777777" w:rsidR="006234C7" w:rsidRPr="00082C57" w:rsidRDefault="006234C7" w:rsidP="006234C7">
      <w:pPr>
        <w:ind w:left="360"/>
        <w:rPr>
          <w:lang w:val="it-IT"/>
        </w:rPr>
      </w:pPr>
    </w:p>
    <w:p w14:paraId="718D4426" w14:textId="5584D4FB" w:rsidR="006234C7" w:rsidRDefault="004A2BF1" w:rsidP="00482857">
      <w:pPr>
        <w:pStyle w:val="Paragrafoelenco"/>
        <w:numPr>
          <w:ilvl w:val="0"/>
          <w:numId w:val="19"/>
        </w:numPr>
      </w:pPr>
      <w:r w:rsidRPr="005D0EE8">
        <w:rPr>
          <w:highlight w:val="yellow"/>
        </w:rPr>
        <w:t>Descrivere l’utilizzo delle Migration e i vantaggi che ne derivano</w:t>
      </w:r>
      <w:r w:rsidR="005D0EE8">
        <w:br/>
        <w:t xml:space="preserve">La Migration lavora con l’approccio code-first e consente di aggiornare lo stato di persistenza del dato in maniera continuativa. Ne esistono di 2 tipi: automatica o manuale. Permettono di lavorare al </w:t>
      </w:r>
      <w:proofErr w:type="spellStart"/>
      <w:r w:rsidR="005D0EE8">
        <w:t>db</w:t>
      </w:r>
      <w:proofErr w:type="spellEnd"/>
      <w:r w:rsidR="005D0EE8">
        <w:t xml:space="preserve"> solo ed esclusivamente utilizzando c#, senza dover ricorrere al lavoro sul </w:t>
      </w:r>
      <w:proofErr w:type="spellStart"/>
      <w:r w:rsidR="005D0EE8">
        <w:t>db</w:t>
      </w:r>
      <w:proofErr w:type="spellEnd"/>
      <w:r w:rsidR="005D0EE8">
        <w:t xml:space="preserve"> vero e proprio in SQL.</w:t>
      </w:r>
    </w:p>
    <w:p w14:paraId="178F9C1C" w14:textId="33FED01D" w:rsidR="006234C7" w:rsidRDefault="006234C7" w:rsidP="006234C7">
      <w:pPr>
        <w:pStyle w:val="Paragrafoelenco"/>
      </w:pPr>
    </w:p>
    <w:p w14:paraId="6C17732D" w14:textId="0E17F7B8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proofErr w:type="spellStart"/>
      <w:r w:rsidRPr="004A2BF1">
        <w:rPr>
          <w:rFonts w:cstheme="minorHAnsi"/>
          <w:b/>
          <w:bCs/>
          <w:sz w:val="20"/>
          <w:szCs w:val="20"/>
        </w:rPr>
        <w:t>GestioneSpese</w:t>
      </w:r>
      <w:proofErr w:type="spellEnd"/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1243D57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datetime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F6021CC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proofErr w:type="spellStart"/>
      <w:r w:rsidRPr="004A2BF1">
        <w:rPr>
          <w:rFonts w:cstheme="minorHAnsi"/>
          <w:i/>
          <w:iCs/>
          <w:sz w:val="20"/>
          <w:szCs w:val="20"/>
        </w:rPr>
        <w:t>CategoriaId</w:t>
      </w:r>
      <w:proofErr w:type="spellEnd"/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FK)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(500))</w:t>
      </w:r>
    </w:p>
    <w:p w14:paraId="56AA18B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(100))</w:t>
      </w:r>
    </w:p>
    <w:p w14:paraId="56825727" w14:textId="5551FAAD" w:rsid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decimal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50A9863" w14:textId="623B9BF2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01C6AF60" w14:textId="504E2BD8" w:rsidR="00E64138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(100))</w:t>
      </w:r>
    </w:p>
    <w:p w14:paraId="1BCAFCD3" w14:textId="77777777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Inserire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nuove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</w:p>
    <w:p w14:paraId="5E785466" w14:textId="254EA12B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Cancellare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le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esistenti</w:t>
      </w:r>
      <w:proofErr w:type="spellEnd"/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Mostri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</w:p>
    <w:p w14:paraId="3B71188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l'elenco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delle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Approvate</w:t>
      </w:r>
      <w:proofErr w:type="spellEnd"/>
    </w:p>
    <w:p w14:paraId="7CC71F9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Paragrafoelenco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E81FF4">
        <w:rPr>
          <w:rFonts w:cstheme="minorHAnsi"/>
          <w:lang w:val="en-US"/>
        </w:rPr>
        <w:t>Utilizzare</w:t>
      </w:r>
      <w:proofErr w:type="spellEnd"/>
      <w:r w:rsidRPr="00E81FF4">
        <w:rPr>
          <w:rFonts w:cstheme="minorHAnsi"/>
          <w:lang w:val="en-US"/>
        </w:rPr>
        <w:t xml:space="preserve">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Paragrafoelenco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</w:t>
      </w:r>
      <w:proofErr w:type="spellStart"/>
      <w:r w:rsidR="00E81FF4" w:rsidRPr="00E81FF4">
        <w:rPr>
          <w:rFonts w:cstheme="minorHAnsi"/>
        </w:rPr>
        <w:t>Migrations</w:t>
      </w:r>
      <w:proofErr w:type="spellEnd"/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o 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Disconnected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Paragrafoelenco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14D5" w14:textId="77777777" w:rsidR="0042515D" w:rsidRDefault="0042515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80AA497" w14:textId="77777777" w:rsidR="0042515D" w:rsidRDefault="0042515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9201" w14:textId="77777777" w:rsidR="005D0EE8" w:rsidRDefault="005D0EE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7B42" w14:textId="77777777" w:rsidR="005D0EE8" w:rsidRDefault="005D0E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81F0" w14:textId="77777777" w:rsidR="0042515D" w:rsidRDefault="0042515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1A7EBC1" w14:textId="77777777" w:rsidR="0042515D" w:rsidRDefault="0042515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FB5B5" w14:textId="77777777" w:rsidR="005D0EE8" w:rsidRDefault="005D0EE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5FC5" w14:textId="77777777" w:rsidR="005D0EE8" w:rsidRDefault="005D0EE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CDAE" w14:textId="77777777" w:rsidR="005D0EE8" w:rsidRDefault="005D0E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2C57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15D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D0EE8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4C9E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Katia Caracciolo (c)</cp:lastModifiedBy>
  <cp:revision>28</cp:revision>
  <cp:lastPrinted>2004-01-22T16:32:00Z</cp:lastPrinted>
  <dcterms:created xsi:type="dcterms:W3CDTF">2020-11-06T14:31:00Z</dcterms:created>
  <dcterms:modified xsi:type="dcterms:W3CDTF">2021-10-08T07:33:00Z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